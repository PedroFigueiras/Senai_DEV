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8D0BF63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93780EB" w14:textId="1046A659" w:rsidR="00D077E9" w:rsidRPr="004F0028" w:rsidRDefault="005500ED" w:rsidP="00D70D02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w:drawing>
                <wp:anchor distT="0" distB="0" distL="114300" distR="114300" simplePos="0" relativeHeight="251658240" behindDoc="1" locked="0" layoutInCell="1" allowOverlap="1" wp14:anchorId="14FAC683" wp14:editId="43565631">
                  <wp:simplePos x="0" y="0"/>
                  <wp:positionH relativeFrom="column">
                    <wp:posOffset>-746760</wp:posOffset>
                  </wp:positionH>
                  <wp:positionV relativeFrom="page">
                    <wp:posOffset>-999490</wp:posOffset>
                  </wp:positionV>
                  <wp:extent cx="7760970" cy="7674610"/>
                  <wp:effectExtent l="0" t="0" r="0" b="2540"/>
                  <wp:wrapNone/>
                  <wp:docPr id="1" name="Imagem 1" descr="Vista da rua com prédios da cidade, mercado e placas da r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-7-1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0970" cy="767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59AA4F" w14:textId="79D2B24D" w:rsidR="00D077E9" w:rsidRPr="004F0028" w:rsidRDefault="005500ED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1B43BB5" wp14:editId="10B98016">
                      <wp:simplePos x="0" y="0"/>
                      <wp:positionH relativeFrom="column">
                        <wp:posOffset>-203835</wp:posOffset>
                      </wp:positionH>
                      <wp:positionV relativeFrom="page">
                        <wp:posOffset>476884</wp:posOffset>
                      </wp:positionV>
                      <wp:extent cx="3938905" cy="9114155"/>
                      <wp:effectExtent l="0" t="0" r="4445" b="0"/>
                      <wp:wrapNone/>
                      <wp:docPr id="3" name="Retângulo 3" descr="retângulo branco para o texto na cap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9114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BE3880" id="Retângulo 3" o:spid="_x0000_s1026" alt="retângulo branco para o texto na capa" style="position:absolute;margin-left:-16.05pt;margin-top:37.55pt;width:310.15pt;height:717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  <w:p w14:paraId="47E78B1D" w14:textId="011D295A" w:rsidR="00D077E9" w:rsidRPr="004F0028" w:rsidRDefault="005500ED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ECEFF0" wp14:editId="231A906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791210</wp:posOffset>
                      </wp:positionV>
                      <wp:extent cx="3528695" cy="1196340"/>
                      <wp:effectExtent l="0" t="0" r="0" b="3810"/>
                      <wp:wrapSquare wrapText="bothSides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196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02F9D4" w14:textId="4F63D700" w:rsidR="00D077E9" w:rsidRPr="00BF7763" w:rsidRDefault="00BF7763" w:rsidP="005500ED">
                                  <w:pPr>
                                    <w:pStyle w:val="Ttulo"/>
                                    <w:rPr>
                                      <w:lang w:val="pt-BR" w:bidi="pt-BR"/>
                                    </w:rPr>
                                  </w:pPr>
                                  <w:r w:rsidRPr="00BF7763">
                                    <w:rPr>
                                      <w:lang w:val="pt-BR" w:bidi="pt-BR"/>
                                    </w:rPr>
                                    <w:t>Cabeamento de Dados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ECEF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position:absolute;margin-left:1.15pt;margin-top:62.3pt;width:277.85pt;height:9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" filled="f" stroked="f" strokeweight=".5pt">
                      <v:textbox>
                        <w:txbxContent>
                          <w:p w14:paraId="6F02F9D4" w14:textId="4F63D700" w:rsidR="00D077E9" w:rsidRPr="00BF7763" w:rsidRDefault="00BF7763" w:rsidP="005500ED">
                            <w:pPr>
                              <w:pStyle w:val="Ttulo"/>
                              <w:rPr>
                                <w:lang w:val="pt-BR" w:bidi="pt-BR"/>
                              </w:rPr>
                            </w:pPr>
                            <w:r w:rsidRPr="00BF7763">
                              <w:rPr>
                                <w:lang w:val="pt-BR" w:bidi="pt-BR"/>
                              </w:rPr>
                              <w:t>Cabeamento de Dados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077E9" w:rsidRPr="004F0028" w14:paraId="28B30ACE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B4B095E" w14:textId="57572497" w:rsidR="00D077E9" w:rsidRPr="004F0028" w:rsidRDefault="00DD4BD5" w:rsidP="00AB02A7">
            <w:pPr>
              <w:rPr>
                <w:noProof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6034C50" wp14:editId="1EAD345E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1115060</wp:posOffset>
                  </wp:positionV>
                  <wp:extent cx="3124200" cy="2084705"/>
                  <wp:effectExtent l="0" t="0" r="0" b="0"/>
                  <wp:wrapSquare wrapText="bothSides"/>
                  <wp:docPr id="4" name="Imagem 4" descr="Cabeamento Estruturado - Pos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beamento Estruturado - Pos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8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00ED"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00BAA3" wp14:editId="79985F57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158115</wp:posOffset>
                      </wp:positionV>
                      <wp:extent cx="2899410" cy="0"/>
                      <wp:effectExtent l="0" t="19050" r="34290" b="19050"/>
                      <wp:wrapSquare wrapText="bothSides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941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56AB18" id="Conector Reto 5" o:spid="_x0000_s1026" alt="divisor de texto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12.45pt" to="233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" strokecolor="#082a75 [3215]" strokeweight="3pt">
                      <w10:wrap type="square"/>
                    </v:line>
                  </w:pict>
                </mc:Fallback>
              </mc:AlternateContent>
            </w:r>
          </w:p>
        </w:tc>
      </w:tr>
      <w:tr w:rsidR="00D077E9" w:rsidRPr="004F0028" w14:paraId="4D815594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370705271F8E4494B877C22CA5345840"/>
              </w:placeholder>
              <w15:appearance w15:val="hidden"/>
            </w:sdtPr>
            <w:sdtEndPr/>
            <w:sdtContent>
              <w:p w14:paraId="77B24864" w14:textId="73CDD189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BF7763">
                  <w:rPr>
                    <w:rStyle w:val="SubttuloChar"/>
                    <w:b w:val="0"/>
                    <w:noProof/>
                    <w:lang w:val="pt-BR" w:bidi="pt-BR"/>
                  </w:rPr>
                  <w:t>24 de setembro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14:paraId="0D901014" w14:textId="2E6D98A2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45DC7630" wp14:editId="3EA2BBBE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4FCA4B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AC58A88" w14:textId="657D3379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3760773F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0ACB7ED6" w14:textId="6456CF81" w:rsidR="00D077E9" w:rsidRPr="004F0028" w:rsidRDefault="00126566" w:rsidP="00AB02A7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BFFEB26A7A0D45FD84F2E4F70B169F3E"/>
                </w:placeholder>
                <w15:appearance w15:val="hidden"/>
              </w:sdtPr>
              <w:sdtEndPr/>
              <w:sdtContent>
                <w:r w:rsidR="005500ED">
                  <w:rPr>
                    <w:lang w:val="pt-BR"/>
                  </w:rPr>
                  <w:t>SENAI ROBERTO SIMONSEN</w:t>
                </w:r>
              </w:sdtContent>
            </w:sdt>
          </w:p>
          <w:p w14:paraId="3BCD8E24" w14:textId="79693B80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9656723A971045E1B31847D77CA6B7D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5500ED">
                  <w:rPr>
                    <w:lang w:val="pt-BR"/>
                  </w:rPr>
                  <w:t xml:space="preserve">Pedro Henrique Figueira </w:t>
                </w:r>
              </w:sdtContent>
            </w:sdt>
          </w:p>
          <w:p w14:paraId="57D2CFF9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493394A4" w14:textId="0ADD6F83" w:rsidR="00364B58" w:rsidRDefault="005500ED">
      <w:pPr>
        <w:spacing w:after="200"/>
        <w:rPr>
          <w:lang w:val="pt-BR" w:bidi="pt-BR"/>
        </w:rPr>
      </w:pPr>
      <w:r>
        <w:rPr>
          <w:noProof/>
          <w:lang w:val="pt-BR"/>
        </w:rPr>
        <w:drawing>
          <wp:anchor distT="0" distB="0" distL="114300" distR="114300" simplePos="0" relativeHeight="251667456" behindDoc="0" locked="0" layoutInCell="1" allowOverlap="1" wp14:anchorId="4489B348" wp14:editId="632F1FFF">
            <wp:simplePos x="0" y="0"/>
            <wp:positionH relativeFrom="column">
              <wp:posOffset>4692015</wp:posOffset>
            </wp:positionH>
            <wp:positionV relativeFrom="paragraph">
              <wp:posOffset>8678545</wp:posOffset>
            </wp:positionV>
            <wp:extent cx="1800225" cy="400050"/>
            <wp:effectExtent l="0" t="0" r="952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35715" r="10257" b="37012"/>
                    <a:stretch/>
                  </pic:blipFill>
                  <pic:spPr bwMode="auto">
                    <a:xfrm>
                      <a:off x="0" y="0"/>
                      <a:ext cx="1800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52860A" wp14:editId="613DE3D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92101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14:paraId="24F769E8" w14:textId="49A3B1DA" w:rsidR="00364B58" w:rsidRPr="00364B58" w:rsidRDefault="00364B58" w:rsidP="00364B58">
      <w:pPr>
        <w:spacing w:after="200"/>
        <w:jc w:val="center"/>
        <w:rPr>
          <w:sz w:val="40"/>
          <w:szCs w:val="32"/>
          <w:lang w:val="pt-BR" w:bidi="pt-BR"/>
        </w:rPr>
      </w:pPr>
      <w:r w:rsidRPr="00364B58">
        <w:rPr>
          <w:sz w:val="40"/>
          <w:szCs w:val="32"/>
          <w:lang w:val="pt-BR" w:bidi="pt-BR"/>
        </w:rPr>
        <w:lastRenderedPageBreak/>
        <w:t>SUMÁRIO</w:t>
      </w:r>
    </w:p>
    <w:p w14:paraId="76B4B0F6" w14:textId="780F635A" w:rsidR="00364B58" w:rsidRDefault="00364B58" w:rsidP="00364B58">
      <w:pPr>
        <w:spacing w:after="200"/>
        <w:jc w:val="both"/>
        <w:rPr>
          <w:lang w:val="pt-BR" w:bidi="pt-BR"/>
        </w:rPr>
      </w:pPr>
    </w:p>
    <w:p w14:paraId="01635C13" w14:textId="1760D6CC" w:rsidR="00364B58" w:rsidRDefault="00F41767" w:rsidP="00364B58">
      <w:pPr>
        <w:pStyle w:val="PargrafodaLista"/>
        <w:numPr>
          <w:ilvl w:val="0"/>
          <w:numId w:val="1"/>
        </w:numPr>
        <w:spacing w:after="200"/>
        <w:jc w:val="both"/>
        <w:rPr>
          <w:lang w:val="pt-BR" w:bidi="pt-BR"/>
        </w:rPr>
      </w:pPr>
      <w:r>
        <w:rPr>
          <w:lang w:val="pt-BR" w:bidi="pt-BR"/>
        </w:rPr>
        <w:t>Cabos de transmissão de dados</w:t>
      </w:r>
      <w:r w:rsidR="007B285E" w:rsidRPr="007B285E">
        <w:rPr>
          <w:lang w:val="pt-BR" w:bidi="pt-BR"/>
        </w:rPr>
        <w:t xml:space="preserve"> </w:t>
      </w:r>
      <w:r>
        <w:rPr>
          <w:lang w:val="pt-BR" w:bidi="pt-BR"/>
        </w:rPr>
        <w:t>....</w:t>
      </w:r>
      <w:r w:rsidR="00364B58">
        <w:rPr>
          <w:lang w:val="pt-BR" w:bidi="pt-BR"/>
        </w:rPr>
        <w:t>........................................................... 3</w:t>
      </w:r>
    </w:p>
    <w:p w14:paraId="0C8C19C4" w14:textId="443C0626" w:rsidR="00B067F2" w:rsidRPr="007B285E" w:rsidRDefault="00B067F2" w:rsidP="00BF7763">
      <w:pPr>
        <w:pStyle w:val="PargrafodaLista"/>
        <w:spacing w:after="200"/>
        <w:jc w:val="both"/>
        <w:rPr>
          <w:lang w:val="pt-BR" w:bidi="pt-BR"/>
        </w:rPr>
      </w:pPr>
    </w:p>
    <w:p w14:paraId="57573232" w14:textId="77777777" w:rsidR="008642F2" w:rsidRDefault="008642F2" w:rsidP="00B067F2">
      <w:pPr>
        <w:pStyle w:val="PargrafodaLista"/>
        <w:spacing w:after="200"/>
        <w:jc w:val="both"/>
        <w:rPr>
          <w:lang w:val="pt-BR" w:bidi="pt-BR"/>
        </w:rPr>
      </w:pPr>
    </w:p>
    <w:p w14:paraId="76C66DCA" w14:textId="6CDD5EDA" w:rsidR="00364B58" w:rsidRDefault="00364B58">
      <w:pPr>
        <w:spacing w:after="200"/>
        <w:rPr>
          <w:lang w:val="pt-BR" w:bidi="pt-BR"/>
        </w:rPr>
      </w:pPr>
    </w:p>
    <w:p w14:paraId="3E86F881" w14:textId="40C0A226" w:rsidR="00D077E9" w:rsidRPr="004F0028" w:rsidRDefault="00364B58">
      <w:pPr>
        <w:spacing w:after="200"/>
        <w:rPr>
          <w:lang w:val="pt-BR" w:bidi="pt-BR"/>
        </w:rPr>
      </w:pPr>
      <w:r>
        <w:rPr>
          <w:lang w:val="pt-BR" w:bidi="pt-BR"/>
        </w:rPr>
        <w:br w:type="page"/>
      </w:r>
    </w:p>
    <w:p w14:paraId="5CD9650C" w14:textId="77777777" w:rsidR="00126566" w:rsidRDefault="00126566" w:rsidP="00F41767">
      <w:pPr>
        <w:spacing w:after="200"/>
        <w:ind w:firstLine="426"/>
        <w:jc w:val="center"/>
        <w:rPr>
          <w:lang w:val="pt-BR" w:bidi="pt-BR"/>
        </w:rPr>
      </w:pPr>
    </w:p>
    <w:p w14:paraId="383632AA" w14:textId="6809D912" w:rsidR="00F41767" w:rsidRDefault="00F41767" w:rsidP="00F41767">
      <w:pPr>
        <w:spacing w:after="200"/>
        <w:ind w:firstLine="426"/>
        <w:jc w:val="center"/>
        <w:rPr>
          <w:lang w:val="pt-BR" w:bidi="pt-BR"/>
        </w:rPr>
      </w:pPr>
      <w:r>
        <w:rPr>
          <w:lang w:val="pt-BR" w:bidi="pt-BR"/>
        </w:rPr>
        <w:t>Cabos de transmissão de dados</w:t>
      </w:r>
    </w:p>
    <w:p w14:paraId="441DDD21" w14:textId="77777777" w:rsidR="00126566" w:rsidRDefault="00126566" w:rsidP="00F41767">
      <w:pPr>
        <w:spacing w:after="200"/>
        <w:ind w:firstLine="426"/>
        <w:jc w:val="center"/>
        <w:rPr>
          <w:lang w:val="pt-BR" w:bidi="pt-BR"/>
        </w:rPr>
      </w:pPr>
    </w:p>
    <w:p w14:paraId="2B11EB37" w14:textId="613FE3AD" w:rsidR="008642F2" w:rsidRDefault="00F41767" w:rsidP="00E803B2">
      <w:pPr>
        <w:spacing w:after="200"/>
        <w:ind w:firstLine="426"/>
        <w:jc w:val="both"/>
        <w:rPr>
          <w:b w:val="0"/>
          <w:bCs/>
          <w:color w:val="FF0000"/>
          <w:lang w:val="pt-BR"/>
        </w:rPr>
      </w:pPr>
      <w:r>
        <w:rPr>
          <w:noProof/>
        </w:rPr>
        <w:drawing>
          <wp:inline distT="0" distB="0" distL="0" distR="0" wp14:anchorId="273CABCD" wp14:editId="7B6967D1">
            <wp:extent cx="2887980" cy="1577340"/>
            <wp:effectExtent l="0" t="0" r="7620" b="3810"/>
            <wp:docPr id="7" name="Imagem 7" descr="Dispositivos de Interligação de re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ositivos de Interligação de red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CF4" w:rsidRPr="00F41767">
        <w:rPr>
          <w:b w:val="0"/>
          <w:bCs/>
          <w:color w:val="FF0000"/>
          <w:lang w:val="pt-BR"/>
        </w:rPr>
        <w:t xml:space="preserve"> </w:t>
      </w:r>
      <w:r w:rsidR="00FB0CF4" w:rsidRPr="00FB0CF4">
        <w:rPr>
          <w:b w:val="0"/>
          <w:bCs/>
          <w:color w:val="FF0000"/>
          <w:lang w:val="pt-BR"/>
        </w:rPr>
        <w:t xml:space="preserve"> </w:t>
      </w:r>
      <w:r w:rsidRPr="00F41767">
        <w:rPr>
          <w:b w:val="0"/>
          <w:bCs/>
          <w:color w:val="FF0000"/>
          <w:lang w:val="pt-BR"/>
        </w:rPr>
        <w:t>cabo coaxial (fino e grosso)</w:t>
      </w:r>
      <w:r w:rsidR="00126566">
        <w:rPr>
          <w:b w:val="0"/>
          <w:bCs/>
          <w:color w:val="FF0000"/>
          <w:lang w:val="pt-BR"/>
        </w:rPr>
        <w:t xml:space="preserve"> </w:t>
      </w:r>
    </w:p>
    <w:p w14:paraId="6B0E446E" w14:textId="629AD4D7" w:rsidR="00126566" w:rsidRPr="00126566" w:rsidRDefault="00126566" w:rsidP="00E803B2">
      <w:pPr>
        <w:spacing w:after="200"/>
        <w:ind w:firstLine="426"/>
        <w:jc w:val="both"/>
        <w:rPr>
          <w:b w:val="0"/>
          <w:bCs/>
          <w:color w:val="0F0D29" w:themeColor="text1"/>
          <w:lang w:val="pt-BR" w:bidi="pt-BR"/>
        </w:rPr>
      </w:pPr>
      <w:r w:rsidRPr="00126566">
        <w:rPr>
          <w:b w:val="0"/>
          <w:bCs/>
          <w:color w:val="0F0D29" w:themeColor="text1"/>
          <w:lang w:val="pt-BR" w:bidi="pt-BR"/>
        </w:rPr>
        <w:t>Os cabos ópticos monomodo possuem um diâmetro muito menor no núcleo (de apenas 10μm) e uma casca mais grossa em comparação ao multimodo.</w:t>
      </w:r>
      <w:r>
        <w:rPr>
          <w:b w:val="0"/>
          <w:bCs/>
          <w:color w:val="0F0D29" w:themeColor="text1"/>
          <w:lang w:val="pt-BR" w:bidi="pt-BR"/>
        </w:rPr>
        <w:t xml:space="preserve"> </w:t>
      </w:r>
      <w:r w:rsidRPr="00126566">
        <w:rPr>
          <w:b w:val="0"/>
          <w:bCs/>
          <w:color w:val="0F0D29" w:themeColor="text1"/>
          <w:lang w:val="pt-BR" w:bidi="pt-BR"/>
        </w:rPr>
        <w:t>Entre as vantagens da fibra monomodo estão a velocidade superior ao multimodo, maior alcance de sinal e menor taxa de perda.</w:t>
      </w:r>
    </w:p>
    <w:p w14:paraId="7862BDB2" w14:textId="78E8DC1A" w:rsidR="00B067F2" w:rsidRDefault="00126566" w:rsidP="003543BA">
      <w:pPr>
        <w:spacing w:after="200"/>
        <w:ind w:firstLine="426"/>
        <w:jc w:val="both"/>
        <w:rPr>
          <w:b w:val="0"/>
          <w:bCs/>
          <w:color w:val="FF0000"/>
          <w:lang w:val="pt-BR"/>
        </w:rPr>
      </w:pPr>
      <w:r>
        <w:rPr>
          <w:noProof/>
        </w:rPr>
        <w:drawing>
          <wp:inline distT="0" distB="0" distL="0" distR="0" wp14:anchorId="12560FD5" wp14:editId="65EA1700">
            <wp:extent cx="2534387" cy="1524000"/>
            <wp:effectExtent l="0" t="0" r="0" b="0"/>
            <wp:docPr id="11" name="Imagem 11" descr="Cabo Par Trançado | Elis Carval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bo Par Trançado | Elis Carvalho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55" t="4805" r="10178" b="8210"/>
                    <a:stretch/>
                  </pic:blipFill>
                  <pic:spPr bwMode="auto">
                    <a:xfrm>
                      <a:off x="0" y="0"/>
                      <a:ext cx="2557270" cy="15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2626">
        <w:rPr>
          <w:b w:val="0"/>
          <w:bCs/>
          <w:color w:val="auto"/>
          <w:lang w:val="pt-BR"/>
        </w:rPr>
        <w:t xml:space="preserve"> </w:t>
      </w:r>
      <w:r w:rsidR="00F41767" w:rsidRPr="00F41767">
        <w:rPr>
          <w:b w:val="0"/>
          <w:bCs/>
          <w:color w:val="FF0000"/>
          <w:lang w:val="pt-BR"/>
        </w:rPr>
        <w:t>cabo de par trançado (blindado e não blindado)</w:t>
      </w:r>
    </w:p>
    <w:p w14:paraId="1850DA6B" w14:textId="4E1A148D" w:rsidR="00126566" w:rsidRDefault="00126566" w:rsidP="003543BA">
      <w:pPr>
        <w:spacing w:after="200"/>
        <w:ind w:firstLine="426"/>
        <w:jc w:val="both"/>
        <w:rPr>
          <w:b w:val="0"/>
          <w:bCs/>
          <w:color w:val="0F0D29" w:themeColor="text1"/>
          <w:lang w:val="pt-BR" w:bidi="pt-BR"/>
        </w:rPr>
      </w:pPr>
      <w:r w:rsidRPr="00126566">
        <w:rPr>
          <w:b w:val="0"/>
          <w:bCs/>
          <w:color w:val="0F0D29" w:themeColor="text1"/>
          <w:lang w:val="pt-BR" w:bidi="pt-BR"/>
        </w:rPr>
        <w:t>Par Trançado Blindado (cabo com blindagem): É semelhante ao UTP. A diferença é que possui uma blindagem feita com a fita aluminizada ou malha metálica, em todo o cabo ou em cada par. A polaridade do par é invertida e, portanto, o campo magnético é anulado.</w:t>
      </w:r>
    </w:p>
    <w:p w14:paraId="59935670" w14:textId="77777777" w:rsidR="00126566" w:rsidRPr="00F41767" w:rsidRDefault="00126566" w:rsidP="003543BA">
      <w:pPr>
        <w:spacing w:after="200"/>
        <w:ind w:firstLine="426"/>
        <w:jc w:val="both"/>
        <w:rPr>
          <w:b w:val="0"/>
          <w:bCs/>
          <w:color w:val="FF0000"/>
          <w:lang w:val="pt-BR"/>
        </w:rPr>
      </w:pPr>
    </w:p>
    <w:p w14:paraId="7A24EABE" w14:textId="143A810E" w:rsidR="00B067F2" w:rsidRDefault="00126566" w:rsidP="003543BA">
      <w:pPr>
        <w:spacing w:after="200"/>
        <w:ind w:firstLine="426"/>
        <w:jc w:val="both"/>
        <w:rPr>
          <w:b w:val="0"/>
          <w:bCs/>
          <w:color w:val="FF0000"/>
          <w:lang w:val="pt-BR"/>
        </w:rPr>
      </w:pPr>
      <w:r>
        <w:rPr>
          <w:noProof/>
        </w:rPr>
        <w:lastRenderedPageBreak/>
        <w:drawing>
          <wp:inline distT="0" distB="0" distL="0" distR="0" wp14:anchorId="2906FAC9" wp14:editId="3E33E5F6">
            <wp:extent cx="2971642" cy="1988820"/>
            <wp:effectExtent l="0" t="0" r="635" b="0"/>
            <wp:docPr id="12" name="Imagem 12" descr="Qual a diferença entre fibra monomodo e multimodo? - Revista Segurança  Eletrônica | Revista Segurança Eletrô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al a diferença entre fibra monomodo e multimodo? - Revista Segurança  Eletrônica | Revista Segurança Eletrônica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2" r="16883"/>
                    <a:stretch/>
                  </pic:blipFill>
                  <pic:spPr bwMode="auto">
                    <a:xfrm>
                      <a:off x="0" y="0"/>
                      <a:ext cx="2981032" cy="199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2626" w:rsidRPr="00332626">
        <w:rPr>
          <w:b w:val="0"/>
          <w:bCs/>
          <w:color w:val="FF0000"/>
          <w:lang w:val="pt-BR"/>
        </w:rPr>
        <w:t xml:space="preserve"> </w:t>
      </w:r>
      <w:r w:rsidR="00F41767" w:rsidRPr="00F41767">
        <w:rPr>
          <w:b w:val="0"/>
          <w:bCs/>
          <w:color w:val="FF0000"/>
          <w:lang w:val="pt-BR"/>
        </w:rPr>
        <w:t>cabo de fibra ótica (mono e multimodo)</w:t>
      </w:r>
    </w:p>
    <w:p w14:paraId="2375C177" w14:textId="72C10894" w:rsidR="00126566" w:rsidRPr="00126566" w:rsidRDefault="00126566" w:rsidP="003543BA">
      <w:pPr>
        <w:spacing w:after="200"/>
        <w:ind w:firstLine="426"/>
        <w:jc w:val="both"/>
        <w:rPr>
          <w:b w:val="0"/>
          <w:bCs/>
          <w:color w:val="0F0D29" w:themeColor="text1"/>
          <w:lang w:val="pt-BR" w:bidi="pt-BR"/>
        </w:rPr>
      </w:pPr>
      <w:r w:rsidRPr="00126566">
        <w:rPr>
          <w:b w:val="0"/>
          <w:bCs/>
          <w:color w:val="0F0D29" w:themeColor="text1"/>
          <w:lang w:val="pt-BR" w:bidi="pt-BR"/>
        </w:rPr>
        <w:t>Os cabos ópticos monomodo possuem um diâmetro muito menor no núcleo (de apenas 10μm) e uma casca mais grossa em comparação ao multimodo. ... Entre as vantagens da fibra monomodo estão a velocidade superior ao multimodo, maior alcance de sinal e menor taxa de perda.</w:t>
      </w:r>
    </w:p>
    <w:p w14:paraId="339BA3D1" w14:textId="78C6D0F2" w:rsidR="007B285E" w:rsidRPr="00DD4BD5" w:rsidRDefault="007B285E" w:rsidP="003543BA">
      <w:pPr>
        <w:spacing w:after="200"/>
        <w:ind w:firstLine="426"/>
        <w:jc w:val="both"/>
        <w:rPr>
          <w:b w:val="0"/>
          <w:bCs/>
          <w:color w:val="auto"/>
          <w:lang w:val="pt-BR"/>
        </w:rPr>
      </w:pPr>
    </w:p>
    <w:sectPr w:rsidR="007B285E" w:rsidRPr="00DD4BD5" w:rsidSect="003543BA">
      <w:headerReference w:type="default" r:id="rId17"/>
      <w:footerReference w:type="default" r:id="rId18"/>
      <w:pgSz w:w="11906" w:h="16838" w:code="9"/>
      <w:pgMar w:top="142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110F8" w14:textId="77777777" w:rsidR="005500ED" w:rsidRDefault="005500ED">
      <w:r>
        <w:separator/>
      </w:r>
    </w:p>
    <w:p w14:paraId="4E14EC5C" w14:textId="77777777" w:rsidR="005500ED" w:rsidRDefault="005500ED"/>
  </w:endnote>
  <w:endnote w:type="continuationSeparator" w:id="0">
    <w:p w14:paraId="3CA23EE2" w14:textId="77777777" w:rsidR="005500ED" w:rsidRDefault="005500ED">
      <w:r>
        <w:continuationSeparator/>
      </w:r>
    </w:p>
    <w:p w14:paraId="3753395F" w14:textId="77777777" w:rsidR="005500ED" w:rsidRDefault="005500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B1B5D" w14:textId="77777777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2A56CDE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05608" w14:textId="77777777" w:rsidR="005500ED" w:rsidRDefault="005500ED">
      <w:r>
        <w:separator/>
      </w:r>
    </w:p>
    <w:p w14:paraId="56815DDA" w14:textId="77777777" w:rsidR="005500ED" w:rsidRDefault="005500ED"/>
  </w:footnote>
  <w:footnote w:type="continuationSeparator" w:id="0">
    <w:p w14:paraId="0D2BB9F6" w14:textId="77777777" w:rsidR="005500ED" w:rsidRDefault="005500ED">
      <w:r>
        <w:continuationSeparator/>
      </w:r>
    </w:p>
    <w:p w14:paraId="6189CD09" w14:textId="77777777" w:rsidR="005500ED" w:rsidRDefault="005500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14:paraId="03A59CF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FF2E0C4" w14:textId="275F0114" w:rsidR="00D077E9" w:rsidRPr="004F0028" w:rsidRDefault="00D077E9" w:rsidP="003543BA">
          <w:pPr>
            <w:pStyle w:val="Cabealho"/>
            <w:jc w:val="center"/>
            <w:rPr>
              <w:lang w:val="pt-BR"/>
            </w:rPr>
          </w:pPr>
        </w:p>
      </w:tc>
    </w:tr>
  </w:tbl>
  <w:p w14:paraId="038285F2" w14:textId="77777777" w:rsidR="00D077E9" w:rsidRPr="004F0028" w:rsidRDefault="00D077E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291E"/>
    <w:multiLevelType w:val="hybridMultilevel"/>
    <w:tmpl w:val="9CE8F58C"/>
    <w:lvl w:ilvl="0" w:tplc="E53E20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ED"/>
    <w:rsid w:val="0002482E"/>
    <w:rsid w:val="00050324"/>
    <w:rsid w:val="000A0150"/>
    <w:rsid w:val="000A3691"/>
    <w:rsid w:val="000E63C9"/>
    <w:rsid w:val="00120789"/>
    <w:rsid w:val="00126566"/>
    <w:rsid w:val="00130E9D"/>
    <w:rsid w:val="001407F9"/>
    <w:rsid w:val="00150A6D"/>
    <w:rsid w:val="00172333"/>
    <w:rsid w:val="00185B35"/>
    <w:rsid w:val="001F2BC8"/>
    <w:rsid w:val="001F5F6B"/>
    <w:rsid w:val="00243EBC"/>
    <w:rsid w:val="00246A35"/>
    <w:rsid w:val="00284348"/>
    <w:rsid w:val="002D4556"/>
    <w:rsid w:val="002F51F5"/>
    <w:rsid w:val="00312137"/>
    <w:rsid w:val="00330359"/>
    <w:rsid w:val="00332626"/>
    <w:rsid w:val="0033762F"/>
    <w:rsid w:val="003543BA"/>
    <w:rsid w:val="00360494"/>
    <w:rsid w:val="00364B58"/>
    <w:rsid w:val="00366C7E"/>
    <w:rsid w:val="00384EA3"/>
    <w:rsid w:val="003A39A1"/>
    <w:rsid w:val="003C2191"/>
    <w:rsid w:val="003D3863"/>
    <w:rsid w:val="004110DE"/>
    <w:rsid w:val="0044085A"/>
    <w:rsid w:val="0046509F"/>
    <w:rsid w:val="004B21A5"/>
    <w:rsid w:val="004F0028"/>
    <w:rsid w:val="005037F0"/>
    <w:rsid w:val="00516A86"/>
    <w:rsid w:val="005275F6"/>
    <w:rsid w:val="005500ED"/>
    <w:rsid w:val="00572102"/>
    <w:rsid w:val="005C6745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B285E"/>
    <w:rsid w:val="007C6B52"/>
    <w:rsid w:val="007D16C5"/>
    <w:rsid w:val="007F2CC1"/>
    <w:rsid w:val="00827D8D"/>
    <w:rsid w:val="008362EA"/>
    <w:rsid w:val="00862FE4"/>
    <w:rsid w:val="0086389A"/>
    <w:rsid w:val="008642F2"/>
    <w:rsid w:val="0087605E"/>
    <w:rsid w:val="008B1FEE"/>
    <w:rsid w:val="00903C32"/>
    <w:rsid w:val="00916B16"/>
    <w:rsid w:val="009173B9"/>
    <w:rsid w:val="0093335D"/>
    <w:rsid w:val="0093613E"/>
    <w:rsid w:val="00943026"/>
    <w:rsid w:val="00960CD7"/>
    <w:rsid w:val="00966B81"/>
    <w:rsid w:val="009C7720"/>
    <w:rsid w:val="00A23AFA"/>
    <w:rsid w:val="00A24205"/>
    <w:rsid w:val="00A31B3E"/>
    <w:rsid w:val="00A532F3"/>
    <w:rsid w:val="00A6286D"/>
    <w:rsid w:val="00A8489E"/>
    <w:rsid w:val="00A92D6E"/>
    <w:rsid w:val="00AB02A7"/>
    <w:rsid w:val="00AC29F3"/>
    <w:rsid w:val="00B045B3"/>
    <w:rsid w:val="00B067F2"/>
    <w:rsid w:val="00B231E5"/>
    <w:rsid w:val="00B63DC2"/>
    <w:rsid w:val="00BB7D60"/>
    <w:rsid w:val="00BC5072"/>
    <w:rsid w:val="00BF7763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D4BD5"/>
    <w:rsid w:val="00DE213F"/>
    <w:rsid w:val="00DF027C"/>
    <w:rsid w:val="00E00A32"/>
    <w:rsid w:val="00E22ACD"/>
    <w:rsid w:val="00E620B0"/>
    <w:rsid w:val="00E803B2"/>
    <w:rsid w:val="00E81B40"/>
    <w:rsid w:val="00EF555B"/>
    <w:rsid w:val="00F027BB"/>
    <w:rsid w:val="00F11DCF"/>
    <w:rsid w:val="00F162EA"/>
    <w:rsid w:val="00F41767"/>
    <w:rsid w:val="00F52D27"/>
    <w:rsid w:val="00F83527"/>
    <w:rsid w:val="00FB0CF4"/>
    <w:rsid w:val="00FD583F"/>
    <w:rsid w:val="00FD7488"/>
    <w:rsid w:val="00FF16B4"/>
    <w:rsid w:val="00FF26D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18D679E"/>
  <w15:docId w15:val="{E277CE2E-3987-44C5-8640-8B01C8B2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9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9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grafodaLista">
    <w:name w:val="List Paragraph"/>
    <w:basedOn w:val="Normal"/>
    <w:uiPriority w:val="34"/>
    <w:unhideWhenUsed/>
    <w:qFormat/>
    <w:rsid w:val="00364B58"/>
    <w:pPr>
      <w:ind w:left="720"/>
      <w:contextualSpacing/>
    </w:pPr>
  </w:style>
  <w:style w:type="character" w:customStyle="1" w:styleId="reviewcomment">
    <w:name w:val="review__comment"/>
    <w:basedOn w:val="Fontepargpadro"/>
    <w:rsid w:val="001407F9"/>
  </w:style>
  <w:style w:type="character" w:customStyle="1" w:styleId="priceblockstrikepricestring">
    <w:name w:val="priceblockstrikepricestring"/>
    <w:basedOn w:val="Fontepargpadro"/>
    <w:rsid w:val="007F2CC1"/>
  </w:style>
  <w:style w:type="character" w:customStyle="1" w:styleId="a-size-medium">
    <w:name w:val="a-size-medium"/>
    <w:basedOn w:val="Fontepargpadro"/>
    <w:rsid w:val="007F2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31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174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02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818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657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0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1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97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2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9130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66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378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0645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7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265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31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4528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6767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326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8808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3701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6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5451">
              <w:marLeft w:val="0"/>
              <w:marRight w:val="4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3701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gue\AppData\Local\Microsoft\Office\16.0\DTS\pt-BR%7b97C31B70-D59F-439B-BAFF-5DABAAB59A45%7d\%7bE9B38DDA-AAC3-44C8-9FA6-D88124338AB3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0705271F8E4494B877C22CA5345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D25602-6B35-4FC0-A3FB-B9BDCDE40B17}"/>
      </w:docPartPr>
      <w:docPartBody>
        <w:p w:rsidR="00290CDD" w:rsidRDefault="00F963C8">
          <w:pPr>
            <w:pStyle w:val="370705271F8E4494B877C22CA5345840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agosto 24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BFFEB26A7A0D45FD84F2E4F70B169F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1E24C8-64B4-4BD6-9503-C4F3B91AE8DB}"/>
      </w:docPartPr>
      <w:docPartBody>
        <w:p w:rsidR="00290CDD" w:rsidRDefault="00F963C8">
          <w:pPr>
            <w:pStyle w:val="BFFEB26A7A0D45FD84F2E4F70B169F3E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9656723A971045E1B31847D77CA6B7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07F803-2A3E-40CD-ADD2-8F8B99996EC8}"/>
      </w:docPartPr>
      <w:docPartBody>
        <w:p w:rsidR="00290CDD" w:rsidRDefault="00F963C8">
          <w:pPr>
            <w:pStyle w:val="9656723A971045E1B31847D77CA6B7D0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8"/>
    <w:rsid w:val="00290CDD"/>
    <w:rsid w:val="00F9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370705271F8E4494B877C22CA5345840">
    <w:name w:val="370705271F8E4494B877C22CA5345840"/>
  </w:style>
  <w:style w:type="paragraph" w:customStyle="1" w:styleId="BFFEB26A7A0D45FD84F2E4F70B169F3E">
    <w:name w:val="BFFEB26A7A0D45FD84F2E4F70B169F3E"/>
  </w:style>
  <w:style w:type="paragraph" w:customStyle="1" w:styleId="9656723A971045E1B31847D77CA6B7D0">
    <w:name w:val="9656723A971045E1B31847D77CA6B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Pedro Henrique Figueira 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578F89B2FFB940929CB79330D5530C" ma:contentTypeVersion="11" ma:contentTypeDescription="Crie um novo documento." ma:contentTypeScope="" ma:versionID="1a96cb60ae6d06bdcae422a0c8403e30">
  <xsd:schema xmlns:xsd="http://www.w3.org/2001/XMLSchema" xmlns:xs="http://www.w3.org/2001/XMLSchema" xmlns:p="http://schemas.microsoft.com/office/2006/metadata/properties" xmlns:ns2="5299998b-c63e-4e18-adf9-169855291089" targetNamespace="http://schemas.microsoft.com/office/2006/metadata/properties" ma:root="true" ma:fieldsID="d9542d73bb6a8dc7f8d8f51d49401bb1" ns2:_="">
    <xsd:import namespace="5299998b-c63e-4e18-adf9-1698552910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9998b-c63e-4e18-adf9-1698552910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99998b-c63e-4e18-adf9-169855291089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7F302B-E409-4429-95A2-F8BB63231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99998b-c63e-4e18-adf9-1698552910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A2DA7F-3C53-49BE-B7AE-85A48A3D68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D02FC0-56C4-462A-99AA-BC59ECC6CEC6}">
  <ds:schemaRefs>
    <ds:schemaRef ds:uri="http://schemas.microsoft.com/office/2006/metadata/properties"/>
    <ds:schemaRef ds:uri="http://schemas.microsoft.com/office/infopath/2007/PartnerControls"/>
    <ds:schemaRef ds:uri="5299998b-c63e-4e18-adf9-1698552910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{E9B38DDA-AAC3-44C8-9FA6-D88124338AB3}tf16392850_win32</Template>
  <TotalTime>9</TotalTime>
  <Pages>4</Pages>
  <Words>187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figue</dc:creator>
  <cp:keywords/>
  <cp:lastModifiedBy>Pedro Henrique Figueira</cp:lastModifiedBy>
  <cp:revision>2</cp:revision>
  <cp:lastPrinted>2006-08-01T17:47:00Z</cp:lastPrinted>
  <dcterms:created xsi:type="dcterms:W3CDTF">2021-09-24T14:39:00Z</dcterms:created>
  <dcterms:modified xsi:type="dcterms:W3CDTF">2021-09-24T14:39:00Z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0x010100C8578F89B2FFB940929CB79330D5530C</vt:lpwstr>
  </property>
</Properties>
</file>