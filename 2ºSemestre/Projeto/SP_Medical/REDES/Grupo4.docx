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8D0BF63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3780EB" w14:textId="05C318B4" w:rsidR="00D077E9" w:rsidRPr="004F0028" w:rsidRDefault="005500ED" w:rsidP="00D70D02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w:drawing>
                <wp:anchor distT="0" distB="0" distL="114300" distR="114300" simplePos="0" relativeHeight="251658240" behindDoc="1" locked="0" layoutInCell="1" allowOverlap="1" wp14:anchorId="14FAC683" wp14:editId="7D009D2E">
                  <wp:simplePos x="0" y="0"/>
                  <wp:positionH relativeFrom="column">
                    <wp:posOffset>-746760</wp:posOffset>
                  </wp:positionH>
                  <wp:positionV relativeFrom="page">
                    <wp:posOffset>-999490</wp:posOffset>
                  </wp:positionV>
                  <wp:extent cx="7760970" cy="7674610"/>
                  <wp:effectExtent l="0" t="0" r="0" b="2540"/>
                  <wp:wrapNone/>
                  <wp:docPr id="1" name="Imagem 1" descr="Vista da rua com prédios da cidade, mercado e placas da r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-7-1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970" cy="76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59AA4F" w14:textId="1CB0AF8E" w:rsidR="00D077E9" w:rsidRPr="004F0028" w:rsidRDefault="005500ED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1B43BB5" wp14:editId="0E4D42AE">
                      <wp:simplePos x="0" y="0"/>
                      <wp:positionH relativeFrom="column">
                        <wp:posOffset>-203835</wp:posOffset>
                      </wp:positionH>
                      <wp:positionV relativeFrom="page">
                        <wp:posOffset>476884</wp:posOffset>
                      </wp:positionV>
                      <wp:extent cx="3938905" cy="9114155"/>
                      <wp:effectExtent l="0" t="0" r="4445" b="0"/>
                      <wp:wrapNone/>
                      <wp:docPr id="3" name="Retângulo 3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911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A154B" id="Retângulo 3" o:spid="_x0000_s1026" alt="retângulo branco para o texto na capa" style="position:absolute;margin-left:-16.05pt;margin-top:37.55pt;width:310.15pt;height:717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  <w:p w14:paraId="47E78B1D" w14:textId="16F3035D" w:rsidR="00D077E9" w:rsidRPr="004F0028" w:rsidRDefault="00B40ED1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ECEFF0" wp14:editId="15FCCB5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330200</wp:posOffset>
                      </wp:positionV>
                      <wp:extent cx="3528695" cy="1596390"/>
                      <wp:effectExtent l="0" t="0" r="0" b="3810"/>
                      <wp:wrapSquare wrapText="bothSides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596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02F9D4" w14:textId="377F1E20" w:rsidR="00D077E9" w:rsidRPr="00B40ED1" w:rsidRDefault="00B40ED1" w:rsidP="005500ED">
                                  <w:pPr>
                                    <w:pStyle w:val="Ttulo"/>
                                  </w:pPr>
                                  <w:r w:rsidRPr="00B40ED1">
                                    <w:t>GRUPO 4</w:t>
                                  </w:r>
                                </w:p>
                                <w:p w14:paraId="22B3725D" w14:textId="7A9FDCE3" w:rsidR="00B40ED1" w:rsidRPr="00B40ED1" w:rsidRDefault="00B40ED1" w:rsidP="005500ED">
                                  <w:pPr>
                                    <w:pStyle w:val="Ttulo"/>
                                    <w:rPr>
                                      <w:sz w:val="44"/>
                                      <w:szCs w:val="36"/>
                                    </w:rPr>
                                  </w:pPr>
                                  <w:r w:rsidRPr="00B40ED1">
                                    <w:rPr>
                                      <w:sz w:val="44"/>
                                      <w:szCs w:val="36"/>
                                    </w:rPr>
                                    <w:t>Microsoft Dynamicas CRM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ECEF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position:absolute;margin-left:1.15pt;margin-top:26pt;width:277.85pt;height:12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" filled="f" stroked="f" strokeweight=".5pt">
                      <v:textbox>
                        <w:txbxContent>
                          <w:p w14:paraId="6F02F9D4" w14:textId="377F1E20" w:rsidR="00D077E9" w:rsidRPr="00B40ED1" w:rsidRDefault="00B40ED1" w:rsidP="005500ED">
                            <w:pPr>
                              <w:pStyle w:val="Ttulo"/>
                            </w:pPr>
                            <w:r w:rsidRPr="00B40ED1">
                              <w:t>GRUPO 4</w:t>
                            </w:r>
                          </w:p>
                          <w:p w14:paraId="22B3725D" w14:textId="7A9FDCE3" w:rsidR="00B40ED1" w:rsidRPr="00B40ED1" w:rsidRDefault="00B40ED1" w:rsidP="005500ED">
                            <w:pPr>
                              <w:pStyle w:val="Ttulo"/>
                              <w:rPr>
                                <w:sz w:val="44"/>
                                <w:szCs w:val="36"/>
                              </w:rPr>
                            </w:pPr>
                            <w:r w:rsidRPr="00B40ED1">
                              <w:rPr>
                                <w:sz w:val="44"/>
                                <w:szCs w:val="36"/>
                              </w:rPr>
                              <w:t>Microsoft Dynamicas CRM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:rsidRPr="004F0028" w14:paraId="28B30ACE" w14:textId="77777777" w:rsidTr="005068A6">
        <w:trPr>
          <w:trHeight w:val="623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B4B095E" w14:textId="05C7C4B1" w:rsidR="00D077E9" w:rsidRPr="004F0028" w:rsidRDefault="00D54324" w:rsidP="00AB02A7">
            <w:pPr>
              <w:rPr>
                <w:noProof/>
                <w:lang w:val="pt-BR"/>
              </w:rPr>
            </w:pPr>
            <w:r w:rsidRPr="005068A6">
              <w:rPr>
                <w:lang w:val="pt-BR" w:bidi="pt-BR"/>
              </w:rPr>
              <w:drawing>
                <wp:anchor distT="0" distB="0" distL="114300" distR="114300" simplePos="0" relativeHeight="251666432" behindDoc="0" locked="0" layoutInCell="1" allowOverlap="1" wp14:anchorId="709E0532" wp14:editId="55008C34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2628900</wp:posOffset>
                  </wp:positionV>
                  <wp:extent cx="2333625" cy="725805"/>
                  <wp:effectExtent l="152400" t="152400" r="371475" b="360045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725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068A6">
              <w:rPr>
                <w:noProof/>
                <w:lang w:val="pt-BR" w:bidi="pt-BR"/>
              </w:rPr>
              <w:drawing>
                <wp:anchor distT="0" distB="0" distL="114300" distR="114300" simplePos="0" relativeHeight="251665408" behindDoc="0" locked="0" layoutInCell="1" allowOverlap="1" wp14:anchorId="7F098491" wp14:editId="286A46ED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561975</wp:posOffset>
                  </wp:positionV>
                  <wp:extent cx="1790700" cy="1751965"/>
                  <wp:effectExtent l="152400" t="152400" r="361950" b="362585"/>
                  <wp:wrapSquare wrapText="bothSides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00ED"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00BAA3" wp14:editId="165AD010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158115</wp:posOffset>
                      </wp:positionV>
                      <wp:extent cx="2899410" cy="0"/>
                      <wp:effectExtent l="0" t="19050" r="34290" b="19050"/>
                      <wp:wrapSquare wrapText="bothSides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27B58" id="Conector Reto 5" o:spid="_x0000_s1026" alt="divisor de texto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12.45pt" to="233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" strokecolor="#082a75 [3215]" strokeweight="3pt">
                      <w10:wrap type="square"/>
                    </v:line>
                  </w:pict>
                </mc:Fallback>
              </mc:AlternateContent>
            </w:r>
          </w:p>
        </w:tc>
      </w:tr>
      <w:tr w:rsidR="00D077E9" w:rsidRPr="004F0028" w14:paraId="4D81559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370705271F8E4494B877C22CA5345840"/>
              </w:placeholder>
              <w15:appearance w15:val="hidden"/>
            </w:sdtPr>
            <w:sdtEndPr/>
            <w:sdtContent>
              <w:p w14:paraId="77B24864" w14:textId="1767EAFF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B40ED1">
                  <w:rPr>
                    <w:rStyle w:val="SubttuloChar"/>
                    <w:b w:val="0"/>
                    <w:noProof/>
                    <w:lang w:val="pt-BR" w:bidi="pt-BR"/>
                  </w:rPr>
                  <w:t>7 de outubro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182DEB42" w14:textId="53FBCB7E" w:rsidR="005068A6" w:rsidRPr="00B40ED1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45DC7630" wp14:editId="3EA2BBBE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7BED1E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BCD8E24" w14:textId="3B753F37" w:rsidR="00D077E9" w:rsidRPr="004F0028" w:rsidRDefault="000A7F54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9656723A971045E1B31847D77CA6B7D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D54324">
                  <w:rPr>
                    <w:lang w:val="pt-BR"/>
                  </w:rPr>
                  <w:br/>
                </w:r>
              </w:sdtContent>
            </w:sdt>
          </w:p>
          <w:p w14:paraId="57D2CFF9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493394A4" w14:textId="26464C57" w:rsidR="00364B58" w:rsidRDefault="00AB02A7">
      <w:pPr>
        <w:spacing w:after="200"/>
        <w:rPr>
          <w:lang w:val="pt-BR" w:bidi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52860A" wp14:editId="14DF8BF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67BC1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24F769E8" w14:textId="413FCE21" w:rsidR="00364B58" w:rsidRPr="00364B58" w:rsidRDefault="00364B58" w:rsidP="00364B58">
      <w:pPr>
        <w:spacing w:after="200"/>
        <w:jc w:val="center"/>
        <w:rPr>
          <w:sz w:val="40"/>
          <w:szCs w:val="32"/>
          <w:lang w:val="pt-BR" w:bidi="pt-BR"/>
        </w:rPr>
      </w:pPr>
      <w:r w:rsidRPr="00364B58">
        <w:rPr>
          <w:sz w:val="40"/>
          <w:szCs w:val="32"/>
          <w:lang w:val="pt-BR" w:bidi="pt-BR"/>
        </w:rPr>
        <w:lastRenderedPageBreak/>
        <w:t>SUMÁRIO</w:t>
      </w:r>
    </w:p>
    <w:p w14:paraId="76B4B0F6" w14:textId="1AED9373" w:rsidR="00364B58" w:rsidRDefault="00364B58" w:rsidP="00364B58">
      <w:pPr>
        <w:spacing w:after="200"/>
        <w:jc w:val="both"/>
        <w:rPr>
          <w:lang w:val="pt-BR" w:bidi="pt-BR"/>
        </w:rPr>
      </w:pPr>
    </w:p>
    <w:p w14:paraId="01635C13" w14:textId="484ED616" w:rsidR="00364B58" w:rsidRPr="004B37EE" w:rsidRDefault="00D54324" w:rsidP="004B37EE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0"/>
          <w:lang w:val="pt-BR"/>
        </w:rPr>
      </w:pPr>
      <w:r>
        <w:rPr>
          <w:lang w:val="pt-BR"/>
        </w:rPr>
        <w:t>Integrantes e Responsabilidades .....................</w:t>
      </w:r>
      <w:r w:rsidR="00364B58" w:rsidRPr="004B37EE">
        <w:rPr>
          <w:lang w:val="pt-BR" w:bidi="pt-BR"/>
        </w:rPr>
        <w:t>............................................ 3</w:t>
      </w:r>
    </w:p>
    <w:p w14:paraId="63736CAE" w14:textId="018B19BE" w:rsidR="00D54324" w:rsidRDefault="00D54324" w:rsidP="00D54324">
      <w:pPr>
        <w:pStyle w:val="PargrafodaLista"/>
        <w:numPr>
          <w:ilvl w:val="0"/>
          <w:numId w:val="1"/>
        </w:numPr>
        <w:spacing w:after="200"/>
        <w:jc w:val="both"/>
        <w:rPr>
          <w:lang w:val="pt-BR" w:bidi="pt-BR"/>
        </w:rPr>
      </w:pPr>
      <w:r w:rsidRPr="00D54324">
        <w:rPr>
          <w:lang w:val="pt-BR"/>
        </w:rPr>
        <w:t>soluções fornecidas para a implementação das funcionalidades</w:t>
      </w:r>
      <w:r>
        <w:rPr>
          <w:lang w:val="pt-BR"/>
        </w:rPr>
        <w:t>.................. 4</w:t>
      </w:r>
    </w:p>
    <w:p w14:paraId="27E1DBFE" w14:textId="258201B2" w:rsidR="00D54324" w:rsidRPr="00D54324" w:rsidRDefault="00D54324" w:rsidP="000A7F54">
      <w:pPr>
        <w:pStyle w:val="PargrafodaLista"/>
        <w:numPr>
          <w:ilvl w:val="0"/>
          <w:numId w:val="1"/>
        </w:numPr>
        <w:tabs>
          <w:tab w:val="center" w:pos="5017"/>
          <w:tab w:val="left" w:pos="6756"/>
        </w:tabs>
        <w:spacing w:after="200"/>
        <w:ind w:left="709"/>
        <w:rPr>
          <w:lang w:val="pt-BR"/>
        </w:rPr>
      </w:pPr>
      <w:r w:rsidRPr="00D54324">
        <w:rPr>
          <w:lang w:val="pt-BR"/>
        </w:rPr>
        <w:t>Informação de acesso ao ambiente e App Id.</w:t>
      </w:r>
      <w:r w:rsidR="000A7F54">
        <w:rPr>
          <w:lang w:val="pt-BR"/>
        </w:rPr>
        <w:t>............................................... 5</w:t>
      </w:r>
    </w:p>
    <w:p w14:paraId="50673EBA" w14:textId="77777777" w:rsidR="00D54324" w:rsidRPr="000A7F54" w:rsidRDefault="00D54324" w:rsidP="000A7F54">
      <w:pPr>
        <w:spacing w:after="200"/>
        <w:jc w:val="both"/>
        <w:rPr>
          <w:lang w:val="pt-BR" w:bidi="pt-BR"/>
        </w:rPr>
      </w:pPr>
    </w:p>
    <w:p w14:paraId="76C66DCA" w14:textId="6CDD5EDA" w:rsidR="00364B58" w:rsidRDefault="00364B58">
      <w:pPr>
        <w:spacing w:after="200"/>
        <w:rPr>
          <w:lang w:val="pt-BR" w:bidi="pt-BR"/>
        </w:rPr>
      </w:pPr>
    </w:p>
    <w:p w14:paraId="3E86F881" w14:textId="2CDEB33E" w:rsidR="00D077E9" w:rsidRPr="004F0028" w:rsidRDefault="00364B58">
      <w:pPr>
        <w:spacing w:after="200"/>
        <w:rPr>
          <w:lang w:val="pt-BR" w:bidi="pt-BR"/>
        </w:rPr>
      </w:pPr>
      <w:r>
        <w:rPr>
          <w:lang w:val="pt-BR" w:bidi="pt-BR"/>
        </w:rPr>
        <w:br w:type="page"/>
      </w:r>
    </w:p>
    <w:p w14:paraId="1E461C82" w14:textId="77777777" w:rsidR="00A26635" w:rsidRDefault="00A26635" w:rsidP="00A26635">
      <w:pPr>
        <w:spacing w:after="200"/>
        <w:jc w:val="both"/>
        <w:rPr>
          <w:lang w:val="pt-BR"/>
        </w:rPr>
      </w:pPr>
    </w:p>
    <w:p w14:paraId="40A17499" w14:textId="102FB0D1" w:rsidR="006F74B5" w:rsidRDefault="005068A6" w:rsidP="00720C57">
      <w:pPr>
        <w:tabs>
          <w:tab w:val="center" w:pos="5017"/>
          <w:tab w:val="left" w:pos="6756"/>
        </w:tabs>
        <w:spacing w:after="200"/>
        <w:jc w:val="center"/>
        <w:rPr>
          <w:lang w:val="pt-BR"/>
        </w:rPr>
      </w:pPr>
      <w:r>
        <w:rPr>
          <w:lang w:val="pt-BR"/>
        </w:rPr>
        <w:t>Integrante e Responsabilidades</w:t>
      </w:r>
    </w:p>
    <w:p w14:paraId="1025EA18" w14:textId="11FBFAB0" w:rsidR="00720C57" w:rsidRDefault="00720C57" w:rsidP="00D54324">
      <w:pPr>
        <w:rPr>
          <w:lang w:val="pt-BR"/>
        </w:rPr>
      </w:pPr>
    </w:p>
    <w:p w14:paraId="0ACCF4C7" w14:textId="77777777" w:rsidR="00D54324" w:rsidRDefault="00D54324" w:rsidP="00D54324">
      <w:pPr>
        <w:rPr>
          <w:lang w:val="pt-BR"/>
        </w:rPr>
      </w:pPr>
    </w:p>
    <w:p w14:paraId="3F9D2275" w14:textId="7F48622F" w:rsidR="00D54324" w:rsidRDefault="00D54324" w:rsidP="00D54324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 w:rsidRPr="00D54324">
        <w:rPr>
          <w:rFonts w:ascii="Segoe UI" w:hAnsi="Segoe UI" w:cs="Segoe UI"/>
          <w:color w:val="171717"/>
        </w:rPr>
        <w:t xml:space="preserve">Pedro Henrique Figueira </w:t>
      </w:r>
      <w:r>
        <w:rPr>
          <w:rFonts w:ascii="Segoe UI" w:hAnsi="Segoe UI" w:cs="Segoe UI"/>
          <w:color w:val="171717"/>
        </w:rPr>
        <w:t>–</w:t>
      </w:r>
    </w:p>
    <w:p w14:paraId="4F59F411" w14:textId="77777777" w:rsidR="00D54324" w:rsidRPr="00D54324" w:rsidRDefault="00D54324" w:rsidP="00D5432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0A3FC902" w14:textId="71C1FAE5" w:rsidR="00D54324" w:rsidRDefault="00D54324" w:rsidP="00D54324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 w:rsidRPr="00D54324">
        <w:rPr>
          <w:rFonts w:ascii="Segoe UI" w:hAnsi="Segoe UI" w:cs="Segoe UI"/>
          <w:color w:val="171717"/>
        </w:rPr>
        <w:t xml:space="preserve">Carlos Geraldo </w:t>
      </w:r>
      <w:r>
        <w:rPr>
          <w:rFonts w:ascii="Segoe UI" w:hAnsi="Segoe UI" w:cs="Segoe UI"/>
          <w:color w:val="171717"/>
        </w:rPr>
        <w:t>-</w:t>
      </w:r>
    </w:p>
    <w:p w14:paraId="168A26FA" w14:textId="77777777" w:rsidR="00D54324" w:rsidRPr="00D54324" w:rsidRDefault="00D54324" w:rsidP="00D5432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4C0F17C9" w14:textId="39C3056C" w:rsidR="00D54324" w:rsidRDefault="00D54324" w:rsidP="00D54324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 w:rsidRPr="00D54324">
        <w:rPr>
          <w:rFonts w:ascii="Segoe UI" w:hAnsi="Segoe UI" w:cs="Segoe UI"/>
          <w:color w:val="171717"/>
        </w:rPr>
        <w:t xml:space="preserve">João Pedro </w:t>
      </w:r>
      <w:r>
        <w:rPr>
          <w:rFonts w:ascii="Segoe UI" w:hAnsi="Segoe UI" w:cs="Segoe UI"/>
          <w:color w:val="171717"/>
        </w:rPr>
        <w:t>-</w:t>
      </w:r>
    </w:p>
    <w:p w14:paraId="788907EE" w14:textId="77777777" w:rsidR="00D54324" w:rsidRPr="00D54324" w:rsidRDefault="00D54324" w:rsidP="00D5432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7A104D7D" w14:textId="09B3DF2C" w:rsidR="00D54324" w:rsidRDefault="00D54324" w:rsidP="00D54324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 w:rsidRPr="00D54324">
        <w:rPr>
          <w:rFonts w:ascii="Segoe UI" w:hAnsi="Segoe UI" w:cs="Segoe UI"/>
          <w:color w:val="171717"/>
        </w:rPr>
        <w:t xml:space="preserve">Pedro Anjos </w:t>
      </w:r>
      <w:r>
        <w:rPr>
          <w:rFonts w:ascii="Segoe UI" w:hAnsi="Segoe UI" w:cs="Segoe UI"/>
          <w:color w:val="171717"/>
        </w:rPr>
        <w:t>-</w:t>
      </w:r>
    </w:p>
    <w:p w14:paraId="74D5D959" w14:textId="77777777" w:rsidR="00D54324" w:rsidRPr="00D54324" w:rsidRDefault="00D54324" w:rsidP="00D54324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</w:p>
    <w:p w14:paraId="5C826755" w14:textId="548553C7" w:rsidR="00D54324" w:rsidRDefault="00D54324" w:rsidP="00D54324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 w:rsidRPr="00D54324">
        <w:rPr>
          <w:rFonts w:ascii="Segoe UI" w:hAnsi="Segoe UI" w:cs="Segoe UI"/>
          <w:color w:val="171717"/>
        </w:rPr>
        <w:t xml:space="preserve">Thiago Massa </w:t>
      </w:r>
      <w:r>
        <w:rPr>
          <w:rFonts w:ascii="Segoe UI" w:hAnsi="Segoe UI" w:cs="Segoe UI"/>
          <w:color w:val="171717"/>
        </w:rPr>
        <w:t>-</w:t>
      </w:r>
    </w:p>
    <w:p w14:paraId="4EF332C2" w14:textId="77777777" w:rsidR="00D54324" w:rsidRPr="00D54324" w:rsidRDefault="00D54324" w:rsidP="00D54324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</w:p>
    <w:p w14:paraId="7BF92A83" w14:textId="0AFDA3C3" w:rsidR="00D54324" w:rsidRPr="005068A6" w:rsidRDefault="00D54324" w:rsidP="00D54324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 w:rsidRPr="00D54324">
        <w:rPr>
          <w:rFonts w:ascii="Segoe UI" w:hAnsi="Segoe UI" w:cs="Segoe UI"/>
          <w:color w:val="171717"/>
        </w:rPr>
        <w:t>Raphael Trautmann</w:t>
      </w:r>
      <w:r>
        <w:rPr>
          <w:rFonts w:ascii="Segoe UI" w:hAnsi="Segoe UI" w:cs="Segoe UI"/>
          <w:color w:val="171717"/>
        </w:rPr>
        <w:t xml:space="preserve"> -</w:t>
      </w:r>
    </w:p>
    <w:p w14:paraId="3EE43733" w14:textId="77777777" w:rsidR="00D54324" w:rsidRDefault="00D54324">
      <w:pPr>
        <w:spacing w:after="200"/>
        <w:rPr>
          <w:rFonts w:ascii="Segoe UI" w:eastAsia="Times New Roman" w:hAnsi="Segoe UI" w:cs="Segoe UI"/>
          <w:b w:val="0"/>
          <w:color w:val="171717"/>
          <w:sz w:val="24"/>
          <w:szCs w:val="24"/>
          <w:lang w:val="pt-BR" w:eastAsia="pt-BR"/>
        </w:rPr>
      </w:pPr>
      <w:r>
        <w:rPr>
          <w:rFonts w:ascii="Segoe UI" w:hAnsi="Segoe UI" w:cs="Segoe UI"/>
          <w:color w:val="171717"/>
        </w:rPr>
        <w:br w:type="page"/>
      </w:r>
    </w:p>
    <w:p w14:paraId="76F67E9C" w14:textId="77777777" w:rsidR="00720C57" w:rsidRDefault="00720C57" w:rsidP="005068A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680A3A22" w14:textId="77777777" w:rsidR="00D54324" w:rsidRPr="00D54324" w:rsidRDefault="00D54324" w:rsidP="00D54324">
      <w:pPr>
        <w:tabs>
          <w:tab w:val="center" w:pos="5017"/>
          <w:tab w:val="left" w:pos="6756"/>
        </w:tabs>
        <w:spacing w:after="200"/>
        <w:jc w:val="center"/>
        <w:rPr>
          <w:lang w:val="pt-BR"/>
        </w:rPr>
      </w:pPr>
      <w:r w:rsidRPr="00D54324">
        <w:rPr>
          <w:lang w:val="pt-BR"/>
        </w:rPr>
        <w:t>Resumo das soluções fornecidas para a implementação das funcionalidades</w:t>
      </w:r>
    </w:p>
    <w:p w14:paraId="1B0E3A03" w14:textId="4DEF0DEF" w:rsidR="00D54324" w:rsidRDefault="00D54324" w:rsidP="00720C57">
      <w:pPr>
        <w:tabs>
          <w:tab w:val="center" w:pos="5017"/>
          <w:tab w:val="left" w:pos="6756"/>
        </w:tabs>
        <w:spacing w:after="200"/>
        <w:jc w:val="both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</w:p>
    <w:p w14:paraId="66F66383" w14:textId="77777777" w:rsidR="00D54324" w:rsidRDefault="00D54324">
      <w:pPr>
        <w:spacing w:after="200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  <w:r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  <w:br w:type="page"/>
      </w:r>
    </w:p>
    <w:p w14:paraId="5CD6F0B7" w14:textId="0787D1FA" w:rsidR="00D54324" w:rsidRPr="00D54324" w:rsidRDefault="00D54324" w:rsidP="00D54324">
      <w:pPr>
        <w:tabs>
          <w:tab w:val="center" w:pos="5017"/>
          <w:tab w:val="left" w:pos="6756"/>
        </w:tabs>
        <w:spacing w:after="200"/>
        <w:jc w:val="center"/>
        <w:rPr>
          <w:lang w:val="pt-BR"/>
        </w:rPr>
      </w:pPr>
      <w:r w:rsidRPr="00D54324">
        <w:rPr>
          <w:lang w:val="pt-BR"/>
        </w:rPr>
        <w:lastRenderedPageBreak/>
        <w:t>Informação</w:t>
      </w:r>
      <w:r w:rsidRPr="00D54324">
        <w:rPr>
          <w:lang w:val="pt-BR"/>
        </w:rPr>
        <w:t xml:space="preserve"> </w:t>
      </w:r>
      <w:r w:rsidRPr="00D54324">
        <w:rPr>
          <w:lang w:val="pt-BR"/>
        </w:rPr>
        <w:t>de acesso ao ambiente e App Id</w:t>
      </w:r>
    </w:p>
    <w:p w14:paraId="3D1446DB" w14:textId="77777777" w:rsidR="00720C57" w:rsidRDefault="00720C57" w:rsidP="00720C57">
      <w:pPr>
        <w:tabs>
          <w:tab w:val="center" w:pos="5017"/>
          <w:tab w:val="left" w:pos="6756"/>
        </w:tabs>
        <w:spacing w:after="200"/>
        <w:jc w:val="both"/>
        <w:rPr>
          <w:rFonts w:ascii="Segoe UI" w:eastAsia="Times New Roman" w:hAnsi="Segoe UI" w:cs="Segoe UI"/>
          <w:b w:val="0"/>
          <w:color w:val="auto"/>
          <w:sz w:val="21"/>
          <w:szCs w:val="21"/>
          <w:lang w:val="pt-BR" w:eastAsia="pt-BR"/>
        </w:rPr>
      </w:pPr>
    </w:p>
    <w:sectPr w:rsidR="00720C57" w:rsidSect="003543BA">
      <w:headerReference w:type="default" r:id="rId14"/>
      <w:footerReference w:type="default" r:id="rId15"/>
      <w:pgSz w:w="11906" w:h="16838" w:code="9"/>
      <w:pgMar w:top="142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10F8" w14:textId="77777777" w:rsidR="005500ED" w:rsidRDefault="005500ED">
      <w:r>
        <w:separator/>
      </w:r>
    </w:p>
    <w:p w14:paraId="4E14EC5C" w14:textId="77777777" w:rsidR="005500ED" w:rsidRDefault="005500ED"/>
  </w:endnote>
  <w:endnote w:type="continuationSeparator" w:id="0">
    <w:p w14:paraId="3CA23EE2" w14:textId="77777777" w:rsidR="005500ED" w:rsidRDefault="005500ED">
      <w:r>
        <w:continuationSeparator/>
      </w:r>
    </w:p>
    <w:p w14:paraId="3753395F" w14:textId="77777777" w:rsidR="005500ED" w:rsidRDefault="00550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B1B5D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2A56CDE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5608" w14:textId="77777777" w:rsidR="005500ED" w:rsidRDefault="005500ED">
      <w:r>
        <w:separator/>
      </w:r>
    </w:p>
    <w:p w14:paraId="56815DDA" w14:textId="77777777" w:rsidR="005500ED" w:rsidRDefault="005500ED"/>
  </w:footnote>
  <w:footnote w:type="continuationSeparator" w:id="0">
    <w:p w14:paraId="0D2BB9F6" w14:textId="77777777" w:rsidR="005500ED" w:rsidRDefault="005500ED">
      <w:r>
        <w:continuationSeparator/>
      </w:r>
    </w:p>
    <w:p w14:paraId="6189CD09" w14:textId="77777777" w:rsidR="005500ED" w:rsidRDefault="005500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03A59CF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FF2E0C4" w14:textId="275F0114" w:rsidR="00D077E9" w:rsidRPr="004F0028" w:rsidRDefault="00D077E9" w:rsidP="003543BA">
          <w:pPr>
            <w:pStyle w:val="Cabealho"/>
            <w:jc w:val="center"/>
            <w:rPr>
              <w:lang w:val="pt-BR"/>
            </w:rPr>
          </w:pPr>
        </w:p>
      </w:tc>
    </w:tr>
  </w:tbl>
  <w:p w14:paraId="038285F2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291E"/>
    <w:multiLevelType w:val="hybridMultilevel"/>
    <w:tmpl w:val="9CE8F58C"/>
    <w:lvl w:ilvl="0" w:tplc="E53E2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01FD"/>
    <w:multiLevelType w:val="multilevel"/>
    <w:tmpl w:val="C994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81AAA"/>
    <w:multiLevelType w:val="hybridMultilevel"/>
    <w:tmpl w:val="A7981A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ED"/>
    <w:rsid w:val="0002482E"/>
    <w:rsid w:val="0002714B"/>
    <w:rsid w:val="00050324"/>
    <w:rsid w:val="000A0150"/>
    <w:rsid w:val="000A7F54"/>
    <w:rsid w:val="000E63C9"/>
    <w:rsid w:val="00120789"/>
    <w:rsid w:val="00130E9D"/>
    <w:rsid w:val="001407F9"/>
    <w:rsid w:val="00141584"/>
    <w:rsid w:val="00150A6D"/>
    <w:rsid w:val="00185B35"/>
    <w:rsid w:val="001F2BC8"/>
    <w:rsid w:val="001F5F6B"/>
    <w:rsid w:val="00243EBC"/>
    <w:rsid w:val="00246A35"/>
    <w:rsid w:val="00284348"/>
    <w:rsid w:val="002E3635"/>
    <w:rsid w:val="002F51F5"/>
    <w:rsid w:val="00312137"/>
    <w:rsid w:val="00330359"/>
    <w:rsid w:val="0033762F"/>
    <w:rsid w:val="003543BA"/>
    <w:rsid w:val="00360494"/>
    <w:rsid w:val="00364B58"/>
    <w:rsid w:val="00366C7E"/>
    <w:rsid w:val="00384EA3"/>
    <w:rsid w:val="003A39A1"/>
    <w:rsid w:val="003C2191"/>
    <w:rsid w:val="003D3863"/>
    <w:rsid w:val="004110DE"/>
    <w:rsid w:val="00432CAE"/>
    <w:rsid w:val="0044085A"/>
    <w:rsid w:val="0046509F"/>
    <w:rsid w:val="004B21A5"/>
    <w:rsid w:val="004B37EE"/>
    <w:rsid w:val="004F0028"/>
    <w:rsid w:val="005037F0"/>
    <w:rsid w:val="005068A6"/>
    <w:rsid w:val="005079F5"/>
    <w:rsid w:val="00516A86"/>
    <w:rsid w:val="005275F6"/>
    <w:rsid w:val="005500ED"/>
    <w:rsid w:val="00572102"/>
    <w:rsid w:val="005C6745"/>
    <w:rsid w:val="005F1BB0"/>
    <w:rsid w:val="00656C4D"/>
    <w:rsid w:val="00665EB1"/>
    <w:rsid w:val="006E5716"/>
    <w:rsid w:val="006F74B5"/>
    <w:rsid w:val="00720C57"/>
    <w:rsid w:val="007302B3"/>
    <w:rsid w:val="00730733"/>
    <w:rsid w:val="00730E3A"/>
    <w:rsid w:val="00736AAF"/>
    <w:rsid w:val="00765B2A"/>
    <w:rsid w:val="00780F10"/>
    <w:rsid w:val="00783A34"/>
    <w:rsid w:val="007C6B52"/>
    <w:rsid w:val="007D16C5"/>
    <w:rsid w:val="007F2CC1"/>
    <w:rsid w:val="00827D8D"/>
    <w:rsid w:val="008362EA"/>
    <w:rsid w:val="00862FE4"/>
    <w:rsid w:val="0086389A"/>
    <w:rsid w:val="008642F2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1909"/>
    <w:rsid w:val="00A23AFA"/>
    <w:rsid w:val="00A24205"/>
    <w:rsid w:val="00A26635"/>
    <w:rsid w:val="00A31B3E"/>
    <w:rsid w:val="00A420B4"/>
    <w:rsid w:val="00A532F3"/>
    <w:rsid w:val="00A6286D"/>
    <w:rsid w:val="00A8489E"/>
    <w:rsid w:val="00AB02A7"/>
    <w:rsid w:val="00AC29F3"/>
    <w:rsid w:val="00B067F2"/>
    <w:rsid w:val="00B231E5"/>
    <w:rsid w:val="00B40ED1"/>
    <w:rsid w:val="00BB7D60"/>
    <w:rsid w:val="00BC5072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4324"/>
    <w:rsid w:val="00D570A9"/>
    <w:rsid w:val="00D70D02"/>
    <w:rsid w:val="00D770C7"/>
    <w:rsid w:val="00D86945"/>
    <w:rsid w:val="00D90290"/>
    <w:rsid w:val="00DD152F"/>
    <w:rsid w:val="00DD4BD5"/>
    <w:rsid w:val="00DE213F"/>
    <w:rsid w:val="00DF027C"/>
    <w:rsid w:val="00E00A32"/>
    <w:rsid w:val="00E22ACD"/>
    <w:rsid w:val="00E620B0"/>
    <w:rsid w:val="00E803B2"/>
    <w:rsid w:val="00E81B40"/>
    <w:rsid w:val="00EF555B"/>
    <w:rsid w:val="00F027BB"/>
    <w:rsid w:val="00F11DCF"/>
    <w:rsid w:val="00F1536D"/>
    <w:rsid w:val="00F162EA"/>
    <w:rsid w:val="00F52D27"/>
    <w:rsid w:val="00F83527"/>
    <w:rsid w:val="00FD583F"/>
    <w:rsid w:val="00FD7488"/>
    <w:rsid w:val="00FF16B4"/>
    <w:rsid w:val="00FF26D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18D679E"/>
  <w15:docId w15:val="{E277CE2E-3987-44C5-8640-8B01C8B2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9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6F74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13A57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9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grafodaLista">
    <w:name w:val="List Paragraph"/>
    <w:basedOn w:val="Normal"/>
    <w:uiPriority w:val="34"/>
    <w:unhideWhenUsed/>
    <w:qFormat/>
    <w:rsid w:val="00364B58"/>
    <w:pPr>
      <w:ind w:left="720"/>
      <w:contextualSpacing/>
    </w:pPr>
  </w:style>
  <w:style w:type="character" w:customStyle="1" w:styleId="reviewcomment">
    <w:name w:val="review__comment"/>
    <w:basedOn w:val="Fontepargpadro"/>
    <w:rsid w:val="001407F9"/>
  </w:style>
  <w:style w:type="character" w:customStyle="1" w:styleId="priceblockstrikepricestring">
    <w:name w:val="priceblockstrikepricestring"/>
    <w:basedOn w:val="Fontepargpadro"/>
    <w:rsid w:val="007F2CC1"/>
  </w:style>
  <w:style w:type="character" w:customStyle="1" w:styleId="a-size-medium">
    <w:name w:val="a-size-medium"/>
    <w:basedOn w:val="Fontepargpadro"/>
    <w:rsid w:val="007F2CC1"/>
  </w:style>
  <w:style w:type="paragraph" w:styleId="NormalWeb">
    <w:name w:val="Normal (Web)"/>
    <w:basedOn w:val="Normal"/>
    <w:uiPriority w:val="99"/>
    <w:unhideWhenUsed/>
    <w:rsid w:val="0078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A420B4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1"/>
    <w:semiHidden/>
    <w:rsid w:val="006F74B5"/>
    <w:rPr>
      <w:rFonts w:asciiTheme="majorHAnsi" w:eastAsiaTheme="majorEastAsia" w:hAnsiTheme="majorHAnsi" w:cstheme="majorBidi"/>
      <w:b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31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174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02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818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7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36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717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9575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46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9999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668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49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638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115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309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271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41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90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463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905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933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540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56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667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3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6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1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7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130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66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78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45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8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265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1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528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767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32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808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370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451">
              <w:marLeft w:val="0"/>
              <w:marRight w:val="4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3701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gue\AppData\Local\Microsoft\Office\16.0\DTS\pt-BR%7b97C31B70-D59F-439B-BAFF-5DABAAB59A45%7d\%7bE9B38DDA-AAC3-44C8-9FA6-D88124338AB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0705271F8E4494B877C22CA5345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D25602-6B35-4FC0-A3FB-B9BDCDE40B17}"/>
      </w:docPartPr>
      <w:docPartBody>
        <w:p w:rsidR="00290CDD" w:rsidRDefault="00F963C8">
          <w:pPr>
            <w:pStyle w:val="370705271F8E4494B877C22CA5345840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agosto 24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9656723A971045E1B31847D77CA6B7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07F803-2A3E-40CD-ADD2-8F8B99996EC8}"/>
      </w:docPartPr>
      <w:docPartBody>
        <w:p w:rsidR="00290CDD" w:rsidRDefault="00F963C8">
          <w:pPr>
            <w:pStyle w:val="9656723A971045E1B31847D77CA6B7D0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8"/>
    <w:rsid w:val="00290CDD"/>
    <w:rsid w:val="00B323C3"/>
    <w:rsid w:val="00F9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370705271F8E4494B877C22CA5345840">
    <w:name w:val="370705271F8E4494B877C22CA5345840"/>
  </w:style>
  <w:style w:type="paragraph" w:customStyle="1" w:styleId="BFFEB26A7A0D45FD84F2E4F70B169F3E">
    <w:name w:val="BFFEB26A7A0D45FD84F2E4F70B169F3E"/>
  </w:style>
  <w:style w:type="paragraph" w:customStyle="1" w:styleId="9656723A971045E1B31847D77CA6B7D0">
    <w:name w:val="9656723A971045E1B31847D77CA6B7D0"/>
  </w:style>
  <w:style w:type="paragraph" w:customStyle="1" w:styleId="89240726E0CA44499005B776B27289C4">
    <w:name w:val="89240726E0CA44499005B776B27289C4"/>
    <w:rsid w:val="00B323C3"/>
  </w:style>
  <w:style w:type="paragraph" w:customStyle="1" w:styleId="2F5B16B8969E4FACA71DE8C27775F79D">
    <w:name w:val="2F5B16B8969E4FACA71DE8C27775F79D"/>
    <w:rsid w:val="00B323C3"/>
  </w:style>
  <w:style w:type="paragraph" w:customStyle="1" w:styleId="5A9B4F2342004344AD7510077669CC0E">
    <w:name w:val="5A9B4F2342004344AD7510077669CC0E"/>
    <w:rsid w:val="00B323C3"/>
  </w:style>
  <w:style w:type="paragraph" w:customStyle="1" w:styleId="76C31183DCC34956A32B202864EDE918">
    <w:name w:val="76C31183DCC34956A32B202864EDE918"/>
    <w:rsid w:val="00B32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
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99998b-c63e-4e18-adf9-1698552910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578F89B2FFB940929CB79330D5530C" ma:contentTypeVersion="11" ma:contentTypeDescription="Crie um novo documento." ma:contentTypeScope="" ma:versionID="1a96cb60ae6d06bdcae422a0c8403e30">
  <xsd:schema xmlns:xsd="http://www.w3.org/2001/XMLSchema" xmlns:xs="http://www.w3.org/2001/XMLSchema" xmlns:p="http://schemas.microsoft.com/office/2006/metadata/properties" xmlns:ns2="5299998b-c63e-4e18-adf9-169855291089" targetNamespace="http://schemas.microsoft.com/office/2006/metadata/properties" ma:root="true" ma:fieldsID="d9542d73bb6a8dc7f8d8f51d49401bb1" ns2:_="">
    <xsd:import namespace="5299998b-c63e-4e18-adf9-1698552910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9998b-c63e-4e18-adf9-1698552910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02FC0-56C4-462A-99AA-BC59ECC6CEC6}">
  <ds:schemaRefs>
    <ds:schemaRef ds:uri="http://schemas.microsoft.com/office/2006/metadata/properties"/>
    <ds:schemaRef ds:uri="http://schemas.microsoft.com/office/infopath/2007/PartnerControls"/>
    <ds:schemaRef ds:uri="5299998b-c63e-4e18-adf9-169855291089"/>
  </ds:schemaRefs>
</ds:datastoreItem>
</file>

<file path=customXml/itemProps3.xml><?xml version="1.0" encoding="utf-8"?>
<ds:datastoreItem xmlns:ds="http://schemas.openxmlformats.org/officeDocument/2006/customXml" ds:itemID="{7E7F302B-E409-4429-95A2-F8BB63231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9998b-c63e-4e18-adf9-1698552910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A2DA7F-3C53-49BE-B7AE-85A48A3D68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{E9B38DDA-AAC3-44C8-9FA6-D88124338AB3}tf16392850_win32.dotx</Template>
  <TotalTime>199</TotalTime>
  <Pages>5</Pages>
  <Words>98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figue</dc:creator>
  <cp:keywords/>
  <cp:lastModifiedBy>Pedro Henrique Figueira</cp:lastModifiedBy>
  <cp:revision>7</cp:revision>
  <cp:lastPrinted>2006-08-01T17:47:00Z</cp:lastPrinted>
  <dcterms:created xsi:type="dcterms:W3CDTF">2021-09-09T12:39:00Z</dcterms:created>
  <dcterms:modified xsi:type="dcterms:W3CDTF">2021-10-07T23:39:00Z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0x010100C8578F89B2FFB940929CB79330D5530C</vt:lpwstr>
  </property>
</Properties>
</file>